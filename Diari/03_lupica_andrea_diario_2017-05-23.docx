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57DA5" w:rsidP="0051526D">
            <w:pPr>
              <w:pStyle w:val="Nessunaspaziatura"/>
              <w:spacing w:line="360" w:lineRule="auto"/>
            </w:pPr>
            <w:r>
              <w:t>23</w:t>
            </w:r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61627" w:rsidRDefault="00B57DA5" w:rsidP="00430DF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 </w:t>
            </w:r>
            <w:proofErr w:type="spellStart"/>
            <w:r>
              <w:rPr>
                <w:b w:val="0"/>
              </w:rPr>
              <w:t>testcase</w:t>
            </w:r>
            <w:proofErr w:type="spellEnd"/>
            <w:r>
              <w:rPr>
                <w:b w:val="0"/>
              </w:rPr>
              <w:t xml:space="preserve">. Quando stavo facendo i </w:t>
            </w:r>
            <w:proofErr w:type="spellStart"/>
            <w:r>
              <w:rPr>
                <w:b w:val="0"/>
              </w:rPr>
              <w:t>testcase</w:t>
            </w:r>
            <w:proofErr w:type="spellEnd"/>
            <w:r>
              <w:rPr>
                <w:b w:val="0"/>
              </w:rPr>
              <w:t xml:space="preserve"> riguardante la pagina della gestione delle email mi sono accorto di essermi dimenticato di chiedere una conferma quando si cerca di eliminare un gruppo, perciò ho creato un altro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 che chiedesse la conferma.</w:t>
            </w:r>
          </w:p>
          <w:p w:rsidR="00B57DA5" w:rsidRDefault="00B57DA5" w:rsidP="00430DFB">
            <w:pPr>
              <w:pStyle w:val="Nessunaspaziatura"/>
              <w:rPr>
                <w:b w:val="0"/>
              </w:rPr>
            </w:pPr>
          </w:p>
          <w:p w:rsidR="00B57DA5" w:rsidRDefault="00B57DA5" w:rsidP="00B57DA5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AE024D6" wp14:editId="7F7C2F52">
                  <wp:extent cx="5327650" cy="2494676"/>
                  <wp:effectExtent l="0" t="0" r="6350" b="12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343" cy="249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DA5" w:rsidRDefault="00B57DA5" w:rsidP="00B57DA5">
            <w:pPr>
              <w:pStyle w:val="Nessunaspaziatura"/>
              <w:jc w:val="center"/>
              <w:rPr>
                <w:b w:val="0"/>
              </w:rPr>
            </w:pPr>
          </w:p>
          <w:p w:rsidR="00B57DA5" w:rsidRDefault="00B57DA5" w:rsidP="00B57D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Inoltre ho riflettuto un attimo sulla gestione delle pagine web e ho pensato di bloccare gli accessi di visione e di esecuzione alle pagine nella cartella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dato che comunque vengono incluse nella pagina in </w:t>
            </w:r>
            <w:proofErr w:type="spellStart"/>
            <w:r>
              <w:rPr>
                <w:b w:val="0"/>
              </w:rPr>
              <w:t>root</w:t>
            </w:r>
            <w:proofErr w:type="spellEnd"/>
            <w:r>
              <w:rPr>
                <w:b w:val="0"/>
              </w:rPr>
              <w:t>.</w:t>
            </w:r>
          </w:p>
          <w:p w:rsidR="00B57DA5" w:rsidRDefault="00B57DA5" w:rsidP="00B57DA5">
            <w:pPr>
              <w:pStyle w:val="Nessunaspaziatura"/>
              <w:rPr>
                <w:b w:val="0"/>
              </w:rPr>
            </w:pPr>
          </w:p>
          <w:p w:rsidR="00B57DA5" w:rsidRDefault="00B57DA5" w:rsidP="00B57DA5">
            <w:pPr>
              <w:pStyle w:val="Nessunaspaziatura"/>
              <w:jc w:val="center"/>
              <w:rPr>
                <w:b w:val="0"/>
              </w:rPr>
            </w:pPr>
            <w:r w:rsidRPr="001924A3">
              <w:rPr>
                <w:noProof/>
                <w:lang w:eastAsia="it-CH"/>
              </w:rPr>
              <w:drawing>
                <wp:inline distT="0" distB="0" distL="0" distR="0">
                  <wp:extent cx="2331720" cy="316992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2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6B0" w:rsidRDefault="00B57DA5" w:rsidP="00B57D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In seguito ho fatto la stessa cosa per i model ma mi sono accorto che le parti </w:t>
            </w:r>
            <w:proofErr w:type="spellStart"/>
            <w:r>
              <w:rPr>
                <w:b w:val="0"/>
              </w:rPr>
              <w:t>ajax</w:t>
            </w:r>
            <w:proofErr w:type="spellEnd"/>
            <w:r>
              <w:rPr>
                <w:b w:val="0"/>
              </w:rPr>
              <w:t xml:space="preserve"> non funzionava</w:t>
            </w:r>
            <w:r w:rsidR="00923165">
              <w:rPr>
                <w:b w:val="0"/>
              </w:rPr>
              <w:t>no</w:t>
            </w:r>
            <w:r>
              <w:rPr>
                <w:b w:val="0"/>
              </w:rPr>
              <w:t xml:space="preserve"> perciò in questa cartella ho usato il valore numerico 771 ovvero la possibilità di esecuzione con i permessi pubblici. Dopodiché ho concluso i </w:t>
            </w:r>
            <w:proofErr w:type="spellStart"/>
            <w:r>
              <w:rPr>
                <w:b w:val="0"/>
              </w:rPr>
              <w:t>testcase</w:t>
            </w:r>
            <w:proofErr w:type="spellEnd"/>
            <w:r w:rsidR="00316E59">
              <w:rPr>
                <w:b w:val="0"/>
              </w:rPr>
              <w:t xml:space="preserve"> e ho corretto delle frasi nei requisiti</w:t>
            </w:r>
            <w:r w:rsidR="00C13C2C">
              <w:rPr>
                <w:b w:val="0"/>
              </w:rPr>
              <w:t>.</w:t>
            </w:r>
          </w:p>
          <w:p w:rsidR="00FD76B0" w:rsidRDefault="00FD76B0" w:rsidP="00B57D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ho iniziato i test e mi sono accorto di aver fatto un errore che poi è stato riportato nelle altre pagine dato che ho fatto un copia e incolla.</w:t>
            </w:r>
          </w:p>
          <w:p w:rsidR="00FD76B0" w:rsidRDefault="00FD76B0" w:rsidP="00B57D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poche parole avevo scritto $_SESSION[“</w:t>
            </w:r>
            <w:proofErr w:type="gramStart"/>
            <w:r>
              <w:rPr>
                <w:b w:val="0"/>
              </w:rPr>
              <w:t>email]=</w:t>
            </w:r>
            <w:proofErr w:type="gramEnd"/>
            <w:r>
              <w:rPr>
                <w:b w:val="0"/>
              </w:rPr>
              <w:t>=”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>” quando invece il codice corretto è $_SESSION[“tipo”] == “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 xml:space="preserve">”. Ho quindi modificato le pagine dove avevo effettuato questo errore e ho continuato i test. </w:t>
            </w:r>
          </w:p>
          <w:p w:rsidR="00FD76B0" w:rsidRDefault="00FD76B0" w:rsidP="00B57D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 mi sono accorto che avevo sbaglia</w:t>
            </w:r>
            <w:r w:rsidR="00923165">
              <w:rPr>
                <w:b w:val="0"/>
              </w:rPr>
              <w:t xml:space="preserve">to i </w:t>
            </w:r>
            <w:proofErr w:type="spellStart"/>
            <w:r w:rsidR="00923165">
              <w:rPr>
                <w:b w:val="0"/>
              </w:rPr>
              <w:t>regex</w:t>
            </w:r>
            <w:proofErr w:type="spellEnd"/>
            <w:r w:rsidR="00923165">
              <w:rPr>
                <w:b w:val="0"/>
              </w:rPr>
              <w:t xml:space="preserve"> poiché ho gestito tutta la formattazione del testo </w:t>
            </w:r>
            <w:r>
              <w:rPr>
                <w:b w:val="0"/>
              </w:rPr>
              <w:t>ma mi sono dimenticato di permettere lo spazio come carattere</w:t>
            </w:r>
            <w:r w:rsidR="00923165">
              <w:rPr>
                <w:b w:val="0"/>
              </w:rPr>
              <w:t xml:space="preserve">, questo mi fa capire che i </w:t>
            </w:r>
            <w:proofErr w:type="spellStart"/>
            <w:r w:rsidR="00923165">
              <w:rPr>
                <w:b w:val="0"/>
              </w:rPr>
              <w:t>regex</w:t>
            </w:r>
            <w:proofErr w:type="spellEnd"/>
            <w:r w:rsidR="00923165">
              <w:rPr>
                <w:b w:val="0"/>
              </w:rPr>
              <w:t xml:space="preserve"> creati inizialmente erano completamente sbagliati e che mi sembrava la formattazione fosse corretta proprio per questo motivo</w:t>
            </w:r>
            <w:r>
              <w:rPr>
                <w:b w:val="0"/>
              </w:rPr>
              <w:t>.</w:t>
            </w:r>
            <w:bookmarkStart w:id="0" w:name="_GoBack"/>
            <w:bookmarkEnd w:id="0"/>
          </w:p>
          <w:p w:rsidR="00B3658E" w:rsidRDefault="00B3658E" w:rsidP="00B57D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continuato i test e li ho conclusi, questi sono i risultati.</w:t>
            </w:r>
          </w:p>
          <w:p w:rsidR="00B3658E" w:rsidRDefault="00B3658E" w:rsidP="00B57DA5">
            <w:pPr>
              <w:pStyle w:val="Nessunaspaziatura"/>
              <w:rPr>
                <w:b w:val="0"/>
              </w:rPr>
            </w:pPr>
          </w:p>
          <w:tbl>
            <w:tblPr>
              <w:tblW w:w="597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2597"/>
              <w:gridCol w:w="1701"/>
            </w:tblGrid>
            <w:tr w:rsidR="00B3658E" w:rsidRPr="00B3658E" w:rsidTr="00B3658E">
              <w:trPr>
                <w:trHeight w:val="288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Nome test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Risultato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Osservazioni</w:t>
                  </w:r>
                </w:p>
              </w:tc>
            </w:tr>
            <w:tr w:rsidR="00B3658E" w:rsidRPr="00B3658E" w:rsidTr="00B3658E">
              <w:trPr>
                <w:trHeight w:val="288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TC-001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Parzialmente 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TC-002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TC-003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TC-004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288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TC-005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TC-006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TC-007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TC-008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TC-009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TC-010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TC-011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288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TC-012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TC-013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TC-014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B3658E" w:rsidRPr="00B3658E" w:rsidTr="00B3658E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 w:rsidRPr="00B3658E"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TC-015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it-CH"/>
                    </w:rPr>
                    <w:t>Passato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658E" w:rsidRPr="00B3658E" w:rsidRDefault="00B3658E" w:rsidP="00B36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</w:tbl>
          <w:p w:rsidR="00B3658E" w:rsidRDefault="00B3658E" w:rsidP="00B57DA5">
            <w:pPr>
              <w:pStyle w:val="Nessunaspaziatura"/>
              <w:rPr>
                <w:b w:val="0"/>
              </w:rPr>
            </w:pPr>
          </w:p>
          <w:p w:rsidR="00B3658E" w:rsidRPr="00B33B43" w:rsidRDefault="00F809DE" w:rsidP="00B57D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primo test non è completamente passato dato che la visione della pagina quando si aggiungono le colonne alle tabelle si rovina e il menu non è in grado di riadattarsi.</w:t>
            </w:r>
            <w:r w:rsidR="00CF6E3A">
              <w:rPr>
                <w:b w:val="0"/>
              </w:rPr>
              <w:t xml:space="preserve"> In seguito ho continuato la documentazione e ho iniziato a stampare alcuni diari che domani rilegherò insieme a questo e a quello di domani.</w:t>
            </w: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63D0C" w:rsidRPr="00F538CD" w:rsidRDefault="00172638" w:rsidP="00B44A68">
            <w:pPr>
              <w:rPr>
                <w:b w:val="0"/>
              </w:rPr>
            </w:pPr>
            <w:r>
              <w:rPr>
                <w:b w:val="0"/>
              </w:rPr>
              <w:t xml:space="preserve">Problemi riguardante le </w:t>
            </w:r>
            <w:proofErr w:type="spellStart"/>
            <w:r>
              <w:rPr>
                <w:b w:val="0"/>
              </w:rPr>
              <w:t>regex</w:t>
            </w:r>
            <w:proofErr w:type="spellEnd"/>
            <w:r>
              <w:rPr>
                <w:b w:val="0"/>
              </w:rPr>
              <w:t xml:space="preserve"> </w:t>
            </w:r>
            <w:r w:rsidR="00F809DE">
              <w:rPr>
                <w:b w:val="0"/>
              </w:rPr>
              <w:t xml:space="preserve">e con un errore di attenzione che con il copia e incolla si è ripercosso alle altre pagine </w:t>
            </w:r>
            <w:r>
              <w:rPr>
                <w:b w:val="0"/>
              </w:rPr>
              <w:t>che però ho risolto velocemente.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72638" w:rsidP="00E141B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09DE" w:rsidP="006045D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Concludere la documentazione e altre piccole cose, mostrare una demo al mio perito e consegnare il progetto, la documentazione e gli allegati</w:t>
            </w:r>
          </w:p>
        </w:tc>
      </w:tr>
    </w:tbl>
    <w:p w:rsidR="00B74878" w:rsidRPr="001567C0" w:rsidRDefault="00B74878" w:rsidP="007100C2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D8D" w:rsidRDefault="00FD0D8D" w:rsidP="00DC1A1A">
      <w:pPr>
        <w:spacing w:after="0" w:line="240" w:lineRule="auto"/>
      </w:pPr>
      <w:r>
        <w:separator/>
      </w:r>
    </w:p>
  </w:endnote>
  <w:endnote w:type="continuationSeparator" w:id="0">
    <w:p w:rsidR="00FD0D8D" w:rsidRDefault="00FD0D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FB" w:rsidRDefault="0092316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30DFB">
          <w:t xml:space="preserve">Nome </w:t>
        </w:r>
        <w:proofErr w:type="gramStart"/>
        <w:r w:rsidR="00430DFB">
          <w:t>Progetto:</w:t>
        </w:r>
      </w:sdtContent>
    </w:sdt>
    <w:r w:rsidR="00430DFB">
      <w:tab/>
    </w:r>
    <w:proofErr w:type="gramEnd"/>
    <w:r w:rsidR="00430DFB">
      <w:t xml:space="preserve">Gestione apprendisti informatici e </w:t>
    </w:r>
    <w:proofErr w:type="spellStart"/>
    <w:r w:rsidR="00430DFB">
      <w:t>mediamatici</w:t>
    </w:r>
    <w:proofErr w:type="spellEnd"/>
    <w:r w:rsidR="00430DFB">
      <w:tab/>
    </w:r>
    <w:r w:rsidR="00430DFB">
      <w:tab/>
    </w:r>
    <w:r w:rsidR="00430DFB">
      <w:tab/>
    </w:r>
    <w:r w:rsidR="00430DFB">
      <w:tab/>
    </w:r>
    <w:r w:rsidR="00430DFB">
      <w:tab/>
    </w:r>
    <w:r w:rsidR="00430DFB">
      <w:fldChar w:fldCharType="begin"/>
    </w:r>
    <w:r w:rsidR="00430DFB">
      <w:instrText>PAGE   \* MERGEFORMAT</w:instrText>
    </w:r>
    <w:r w:rsidR="00430DFB">
      <w:fldChar w:fldCharType="separate"/>
    </w:r>
    <w:r w:rsidRPr="00923165">
      <w:rPr>
        <w:noProof/>
        <w:lang w:val="it-IT"/>
      </w:rPr>
      <w:t>1</w:t>
    </w:r>
    <w:r w:rsidR="00430DFB">
      <w:fldChar w:fldCharType="end"/>
    </w:r>
    <w:r w:rsidR="00430DFB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D8D" w:rsidRDefault="00FD0D8D" w:rsidP="00DC1A1A">
      <w:pPr>
        <w:spacing w:after="0" w:line="240" w:lineRule="auto"/>
      </w:pPr>
      <w:r>
        <w:separator/>
      </w:r>
    </w:p>
  </w:footnote>
  <w:footnote w:type="continuationSeparator" w:id="0">
    <w:p w:rsidR="00FD0D8D" w:rsidRDefault="00FD0D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FB" w:rsidRPr="00C04A89" w:rsidRDefault="00430DFB" w:rsidP="00C04A89">
    <w:pPr>
      <w:rPr>
        <w:shd w:val="clear" w:color="auto" w:fill="000000" w:themeFill="text1"/>
      </w:rPr>
    </w:pPr>
    <w:r>
      <w:t>Andrea Lupica 4AC</w:t>
    </w:r>
  </w:p>
  <w:p w:rsidR="00430DFB" w:rsidRDefault="00430DF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47B"/>
    <w:multiLevelType w:val="hybridMultilevel"/>
    <w:tmpl w:val="33F0D612"/>
    <w:lvl w:ilvl="0" w:tplc="84A67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DE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555C6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3CA9"/>
    <w:rsid w:val="00095539"/>
    <w:rsid w:val="000972F0"/>
    <w:rsid w:val="000A3A4C"/>
    <w:rsid w:val="000A4009"/>
    <w:rsid w:val="000A6EFB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E79"/>
    <w:rsid w:val="001179FD"/>
    <w:rsid w:val="00121EA6"/>
    <w:rsid w:val="001310B5"/>
    <w:rsid w:val="00137E61"/>
    <w:rsid w:val="00141355"/>
    <w:rsid w:val="00142B03"/>
    <w:rsid w:val="0014533D"/>
    <w:rsid w:val="00154ED6"/>
    <w:rsid w:val="00155A13"/>
    <w:rsid w:val="001567C0"/>
    <w:rsid w:val="0016106B"/>
    <w:rsid w:val="00161627"/>
    <w:rsid w:val="00161AB0"/>
    <w:rsid w:val="00162230"/>
    <w:rsid w:val="0016264F"/>
    <w:rsid w:val="00162AE0"/>
    <w:rsid w:val="00163C19"/>
    <w:rsid w:val="00172638"/>
    <w:rsid w:val="0017495C"/>
    <w:rsid w:val="00182BD5"/>
    <w:rsid w:val="00183043"/>
    <w:rsid w:val="00186570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308D"/>
    <w:rsid w:val="001C6E5B"/>
    <w:rsid w:val="001C726D"/>
    <w:rsid w:val="001C75C1"/>
    <w:rsid w:val="001D0668"/>
    <w:rsid w:val="001D1A1F"/>
    <w:rsid w:val="001D2729"/>
    <w:rsid w:val="001D2B0B"/>
    <w:rsid w:val="001D4C78"/>
    <w:rsid w:val="001E37BA"/>
    <w:rsid w:val="001E3EF3"/>
    <w:rsid w:val="001F0C18"/>
    <w:rsid w:val="001F0C55"/>
    <w:rsid w:val="001F1793"/>
    <w:rsid w:val="001F1928"/>
    <w:rsid w:val="001F2D9A"/>
    <w:rsid w:val="001F769A"/>
    <w:rsid w:val="00212A46"/>
    <w:rsid w:val="00214FB7"/>
    <w:rsid w:val="0022098C"/>
    <w:rsid w:val="00223B44"/>
    <w:rsid w:val="00223EA4"/>
    <w:rsid w:val="0023131E"/>
    <w:rsid w:val="00233151"/>
    <w:rsid w:val="002332D8"/>
    <w:rsid w:val="00234D8D"/>
    <w:rsid w:val="00237010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1FC"/>
    <w:rsid w:val="002C699E"/>
    <w:rsid w:val="002C6BB9"/>
    <w:rsid w:val="002D1431"/>
    <w:rsid w:val="002D169D"/>
    <w:rsid w:val="002D5818"/>
    <w:rsid w:val="002D641E"/>
    <w:rsid w:val="002D7737"/>
    <w:rsid w:val="002E03F5"/>
    <w:rsid w:val="002F5981"/>
    <w:rsid w:val="003016F3"/>
    <w:rsid w:val="00301A0D"/>
    <w:rsid w:val="00310225"/>
    <w:rsid w:val="00316E59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84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1F9A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0C50"/>
    <w:rsid w:val="003D1312"/>
    <w:rsid w:val="003E187E"/>
    <w:rsid w:val="003F0A78"/>
    <w:rsid w:val="003F0CE4"/>
    <w:rsid w:val="003F2042"/>
    <w:rsid w:val="004010E6"/>
    <w:rsid w:val="0040345D"/>
    <w:rsid w:val="00403911"/>
    <w:rsid w:val="00410B71"/>
    <w:rsid w:val="00412A6B"/>
    <w:rsid w:val="00415A6F"/>
    <w:rsid w:val="00415D9F"/>
    <w:rsid w:val="0041641D"/>
    <w:rsid w:val="00425EF1"/>
    <w:rsid w:val="00426D79"/>
    <w:rsid w:val="00430DFB"/>
    <w:rsid w:val="00437FEF"/>
    <w:rsid w:val="00451327"/>
    <w:rsid w:val="0045409B"/>
    <w:rsid w:val="00456321"/>
    <w:rsid w:val="00462104"/>
    <w:rsid w:val="00462130"/>
    <w:rsid w:val="004661A9"/>
    <w:rsid w:val="00466FA8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1E6E"/>
    <w:rsid w:val="004F2929"/>
    <w:rsid w:val="004F3170"/>
    <w:rsid w:val="004F33CD"/>
    <w:rsid w:val="004F685E"/>
    <w:rsid w:val="004F7D1A"/>
    <w:rsid w:val="00503DDB"/>
    <w:rsid w:val="00513206"/>
    <w:rsid w:val="0051449B"/>
    <w:rsid w:val="00514749"/>
    <w:rsid w:val="0051489F"/>
    <w:rsid w:val="0051526D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6F9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6B1"/>
    <w:rsid w:val="0057693E"/>
    <w:rsid w:val="005779F8"/>
    <w:rsid w:val="0058162B"/>
    <w:rsid w:val="005833B4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265"/>
    <w:rsid w:val="005B35F0"/>
    <w:rsid w:val="005C263A"/>
    <w:rsid w:val="005C7AFF"/>
    <w:rsid w:val="005E2FE4"/>
    <w:rsid w:val="005F23C0"/>
    <w:rsid w:val="005F3214"/>
    <w:rsid w:val="005F3472"/>
    <w:rsid w:val="00600399"/>
    <w:rsid w:val="006019B4"/>
    <w:rsid w:val="006045D1"/>
    <w:rsid w:val="00607A3A"/>
    <w:rsid w:val="00610CDD"/>
    <w:rsid w:val="00613CF4"/>
    <w:rsid w:val="00615E89"/>
    <w:rsid w:val="00615EE9"/>
    <w:rsid w:val="0061659F"/>
    <w:rsid w:val="00617836"/>
    <w:rsid w:val="0061791B"/>
    <w:rsid w:val="006222A5"/>
    <w:rsid w:val="00625D79"/>
    <w:rsid w:val="00627D65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B0"/>
    <w:rsid w:val="00663897"/>
    <w:rsid w:val="00672EE4"/>
    <w:rsid w:val="0067366D"/>
    <w:rsid w:val="00681FED"/>
    <w:rsid w:val="0068235D"/>
    <w:rsid w:val="006827B6"/>
    <w:rsid w:val="00686470"/>
    <w:rsid w:val="00686C5A"/>
    <w:rsid w:val="006911F8"/>
    <w:rsid w:val="00694A8B"/>
    <w:rsid w:val="006A3676"/>
    <w:rsid w:val="006A6D54"/>
    <w:rsid w:val="006C21CD"/>
    <w:rsid w:val="006C2CE2"/>
    <w:rsid w:val="006C3133"/>
    <w:rsid w:val="006D1597"/>
    <w:rsid w:val="006E26E1"/>
    <w:rsid w:val="006E6849"/>
    <w:rsid w:val="006E7481"/>
    <w:rsid w:val="006E75AE"/>
    <w:rsid w:val="006F0FA7"/>
    <w:rsid w:val="006F52C0"/>
    <w:rsid w:val="006F6B84"/>
    <w:rsid w:val="007012C3"/>
    <w:rsid w:val="00701FB8"/>
    <w:rsid w:val="00703C74"/>
    <w:rsid w:val="007100C2"/>
    <w:rsid w:val="007133BD"/>
    <w:rsid w:val="00715ABE"/>
    <w:rsid w:val="00717A11"/>
    <w:rsid w:val="00721145"/>
    <w:rsid w:val="00725FB5"/>
    <w:rsid w:val="007301FD"/>
    <w:rsid w:val="0073127A"/>
    <w:rsid w:val="00732D3A"/>
    <w:rsid w:val="00735723"/>
    <w:rsid w:val="00736C2D"/>
    <w:rsid w:val="0074073A"/>
    <w:rsid w:val="00740C68"/>
    <w:rsid w:val="00743163"/>
    <w:rsid w:val="007527EE"/>
    <w:rsid w:val="0077055E"/>
    <w:rsid w:val="007715B1"/>
    <w:rsid w:val="007756F8"/>
    <w:rsid w:val="00781CA8"/>
    <w:rsid w:val="007824E6"/>
    <w:rsid w:val="00783B0F"/>
    <w:rsid w:val="00785731"/>
    <w:rsid w:val="00785F34"/>
    <w:rsid w:val="007941FC"/>
    <w:rsid w:val="007A06FF"/>
    <w:rsid w:val="007A2946"/>
    <w:rsid w:val="007A3C1F"/>
    <w:rsid w:val="007A673B"/>
    <w:rsid w:val="007A6DA0"/>
    <w:rsid w:val="007B2F2B"/>
    <w:rsid w:val="007B359E"/>
    <w:rsid w:val="007B6BEB"/>
    <w:rsid w:val="007C260E"/>
    <w:rsid w:val="007C3D76"/>
    <w:rsid w:val="007C643C"/>
    <w:rsid w:val="007C6BBD"/>
    <w:rsid w:val="007D06CD"/>
    <w:rsid w:val="007D0F42"/>
    <w:rsid w:val="007D17D7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2F75"/>
    <w:rsid w:val="007F345C"/>
    <w:rsid w:val="007F37B6"/>
    <w:rsid w:val="007F5410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E8F"/>
    <w:rsid w:val="008402F7"/>
    <w:rsid w:val="00844375"/>
    <w:rsid w:val="00844409"/>
    <w:rsid w:val="00846AB9"/>
    <w:rsid w:val="00846E80"/>
    <w:rsid w:val="00851852"/>
    <w:rsid w:val="00854948"/>
    <w:rsid w:val="0085616B"/>
    <w:rsid w:val="00857F3F"/>
    <w:rsid w:val="00863B3A"/>
    <w:rsid w:val="00863EDA"/>
    <w:rsid w:val="0086524A"/>
    <w:rsid w:val="00865D71"/>
    <w:rsid w:val="00871F0B"/>
    <w:rsid w:val="008777B1"/>
    <w:rsid w:val="0088519E"/>
    <w:rsid w:val="00886EC4"/>
    <w:rsid w:val="00886F2C"/>
    <w:rsid w:val="00887C13"/>
    <w:rsid w:val="008920DA"/>
    <w:rsid w:val="00894F6D"/>
    <w:rsid w:val="008B2B2F"/>
    <w:rsid w:val="008C1574"/>
    <w:rsid w:val="008C5C93"/>
    <w:rsid w:val="008D03A3"/>
    <w:rsid w:val="008D0900"/>
    <w:rsid w:val="008D1E14"/>
    <w:rsid w:val="008D3BF5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14C42"/>
    <w:rsid w:val="009219EA"/>
    <w:rsid w:val="00922138"/>
    <w:rsid w:val="00923165"/>
    <w:rsid w:val="00923B79"/>
    <w:rsid w:val="009244BB"/>
    <w:rsid w:val="00931690"/>
    <w:rsid w:val="00931A1C"/>
    <w:rsid w:val="00933F67"/>
    <w:rsid w:val="00937F82"/>
    <w:rsid w:val="009421A6"/>
    <w:rsid w:val="00945AFF"/>
    <w:rsid w:val="00965312"/>
    <w:rsid w:val="00965A41"/>
    <w:rsid w:val="00970C2C"/>
    <w:rsid w:val="009777C1"/>
    <w:rsid w:val="00977EC7"/>
    <w:rsid w:val="0098073D"/>
    <w:rsid w:val="00983769"/>
    <w:rsid w:val="00983947"/>
    <w:rsid w:val="00984012"/>
    <w:rsid w:val="00984BA3"/>
    <w:rsid w:val="00990134"/>
    <w:rsid w:val="00993CB9"/>
    <w:rsid w:val="00993F81"/>
    <w:rsid w:val="00995F77"/>
    <w:rsid w:val="0099608D"/>
    <w:rsid w:val="009A23B0"/>
    <w:rsid w:val="009A3864"/>
    <w:rsid w:val="009B59BB"/>
    <w:rsid w:val="009C0ED4"/>
    <w:rsid w:val="009D19C6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1E7B"/>
    <w:rsid w:val="00A121ED"/>
    <w:rsid w:val="00A15C30"/>
    <w:rsid w:val="00A15D55"/>
    <w:rsid w:val="00A21461"/>
    <w:rsid w:val="00A214FC"/>
    <w:rsid w:val="00A22AA9"/>
    <w:rsid w:val="00A23CA5"/>
    <w:rsid w:val="00A252F8"/>
    <w:rsid w:val="00A26C5B"/>
    <w:rsid w:val="00A42488"/>
    <w:rsid w:val="00A43907"/>
    <w:rsid w:val="00A474AD"/>
    <w:rsid w:val="00A475CE"/>
    <w:rsid w:val="00A53A38"/>
    <w:rsid w:val="00A56E6A"/>
    <w:rsid w:val="00A601F0"/>
    <w:rsid w:val="00A63D0C"/>
    <w:rsid w:val="00A67F0D"/>
    <w:rsid w:val="00A7391A"/>
    <w:rsid w:val="00A73B89"/>
    <w:rsid w:val="00A75A45"/>
    <w:rsid w:val="00A77B35"/>
    <w:rsid w:val="00A80391"/>
    <w:rsid w:val="00A82CBF"/>
    <w:rsid w:val="00A8499D"/>
    <w:rsid w:val="00A86156"/>
    <w:rsid w:val="00A94D33"/>
    <w:rsid w:val="00AA028A"/>
    <w:rsid w:val="00AA0E27"/>
    <w:rsid w:val="00AA4311"/>
    <w:rsid w:val="00AA4BAF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09B0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3495"/>
    <w:rsid w:val="00B270FB"/>
    <w:rsid w:val="00B27B88"/>
    <w:rsid w:val="00B27F20"/>
    <w:rsid w:val="00B3052B"/>
    <w:rsid w:val="00B30BD4"/>
    <w:rsid w:val="00B31D46"/>
    <w:rsid w:val="00B33B43"/>
    <w:rsid w:val="00B3658E"/>
    <w:rsid w:val="00B3732E"/>
    <w:rsid w:val="00B37488"/>
    <w:rsid w:val="00B43896"/>
    <w:rsid w:val="00B44A68"/>
    <w:rsid w:val="00B45495"/>
    <w:rsid w:val="00B45C3E"/>
    <w:rsid w:val="00B470FA"/>
    <w:rsid w:val="00B47E3C"/>
    <w:rsid w:val="00B51F9D"/>
    <w:rsid w:val="00B528A0"/>
    <w:rsid w:val="00B53078"/>
    <w:rsid w:val="00B54790"/>
    <w:rsid w:val="00B57DA5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3D7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2C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1B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2B5"/>
    <w:rsid w:val="00CC7452"/>
    <w:rsid w:val="00CC7E95"/>
    <w:rsid w:val="00CD083C"/>
    <w:rsid w:val="00CD127A"/>
    <w:rsid w:val="00CD1718"/>
    <w:rsid w:val="00CD31F0"/>
    <w:rsid w:val="00CD7380"/>
    <w:rsid w:val="00CE27C1"/>
    <w:rsid w:val="00CE4B64"/>
    <w:rsid w:val="00CE4ED9"/>
    <w:rsid w:val="00CE77EC"/>
    <w:rsid w:val="00CF5090"/>
    <w:rsid w:val="00CF6E3A"/>
    <w:rsid w:val="00D11257"/>
    <w:rsid w:val="00D11DD1"/>
    <w:rsid w:val="00D12D5E"/>
    <w:rsid w:val="00D146F4"/>
    <w:rsid w:val="00D22CD7"/>
    <w:rsid w:val="00D25806"/>
    <w:rsid w:val="00D30C43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568B"/>
    <w:rsid w:val="00D573E9"/>
    <w:rsid w:val="00D643F3"/>
    <w:rsid w:val="00D670F7"/>
    <w:rsid w:val="00D71222"/>
    <w:rsid w:val="00D77673"/>
    <w:rsid w:val="00D77829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62C"/>
    <w:rsid w:val="00DC1A1A"/>
    <w:rsid w:val="00DC4D6F"/>
    <w:rsid w:val="00DC6380"/>
    <w:rsid w:val="00DD0583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06A43"/>
    <w:rsid w:val="00E10DF7"/>
    <w:rsid w:val="00E11016"/>
    <w:rsid w:val="00E141BC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16EC"/>
    <w:rsid w:val="00E72926"/>
    <w:rsid w:val="00E731B2"/>
    <w:rsid w:val="00E73B6B"/>
    <w:rsid w:val="00E75469"/>
    <w:rsid w:val="00E766C7"/>
    <w:rsid w:val="00E83D3E"/>
    <w:rsid w:val="00E84207"/>
    <w:rsid w:val="00E8746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0D5F"/>
    <w:rsid w:val="00F34D6D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09DE"/>
    <w:rsid w:val="00F81888"/>
    <w:rsid w:val="00F827B6"/>
    <w:rsid w:val="00F85B9C"/>
    <w:rsid w:val="00F94FCA"/>
    <w:rsid w:val="00FA282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0D8D"/>
    <w:rsid w:val="00FD4F3A"/>
    <w:rsid w:val="00FD57BC"/>
    <w:rsid w:val="00FD6CF8"/>
    <w:rsid w:val="00FD6D9C"/>
    <w:rsid w:val="00FD76B0"/>
    <w:rsid w:val="00FE0463"/>
    <w:rsid w:val="00FE13AA"/>
    <w:rsid w:val="00FE56AF"/>
    <w:rsid w:val="00FE571F"/>
    <w:rsid w:val="00FE6370"/>
    <w:rsid w:val="00FF38B2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C90"/>
    <w:rsid w:val="00042828"/>
    <w:rsid w:val="000603D9"/>
    <w:rsid w:val="0009103E"/>
    <w:rsid w:val="00092592"/>
    <w:rsid w:val="000B47BC"/>
    <w:rsid w:val="000C0470"/>
    <w:rsid w:val="000E0CC5"/>
    <w:rsid w:val="000E66FE"/>
    <w:rsid w:val="001101C0"/>
    <w:rsid w:val="001264BC"/>
    <w:rsid w:val="00127196"/>
    <w:rsid w:val="001B3833"/>
    <w:rsid w:val="001C54F7"/>
    <w:rsid w:val="001E5196"/>
    <w:rsid w:val="00262942"/>
    <w:rsid w:val="00262E13"/>
    <w:rsid w:val="002746BC"/>
    <w:rsid w:val="00283BFA"/>
    <w:rsid w:val="00297ABE"/>
    <w:rsid w:val="002E249D"/>
    <w:rsid w:val="00304ECD"/>
    <w:rsid w:val="00367A94"/>
    <w:rsid w:val="00392F29"/>
    <w:rsid w:val="003B63FB"/>
    <w:rsid w:val="003F5C32"/>
    <w:rsid w:val="00414529"/>
    <w:rsid w:val="00417A30"/>
    <w:rsid w:val="00495CFF"/>
    <w:rsid w:val="004E2C9B"/>
    <w:rsid w:val="004E6B5D"/>
    <w:rsid w:val="004F7A60"/>
    <w:rsid w:val="00533E7B"/>
    <w:rsid w:val="00540959"/>
    <w:rsid w:val="005B2EF9"/>
    <w:rsid w:val="005D27BB"/>
    <w:rsid w:val="005F02FF"/>
    <w:rsid w:val="005F1498"/>
    <w:rsid w:val="006162E1"/>
    <w:rsid w:val="00670B36"/>
    <w:rsid w:val="00682218"/>
    <w:rsid w:val="00724B9C"/>
    <w:rsid w:val="007519E4"/>
    <w:rsid w:val="00754822"/>
    <w:rsid w:val="007778E5"/>
    <w:rsid w:val="007839C7"/>
    <w:rsid w:val="007B5615"/>
    <w:rsid w:val="007E2877"/>
    <w:rsid w:val="0084255F"/>
    <w:rsid w:val="00866671"/>
    <w:rsid w:val="008A6626"/>
    <w:rsid w:val="008B4A4C"/>
    <w:rsid w:val="00905495"/>
    <w:rsid w:val="00914221"/>
    <w:rsid w:val="009168E5"/>
    <w:rsid w:val="00917E6C"/>
    <w:rsid w:val="00923218"/>
    <w:rsid w:val="0093189D"/>
    <w:rsid w:val="00997E7D"/>
    <w:rsid w:val="009C58D6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055A"/>
    <w:rsid w:val="00E316BF"/>
    <w:rsid w:val="00E42975"/>
    <w:rsid w:val="00E604C6"/>
    <w:rsid w:val="00EC6CCE"/>
    <w:rsid w:val="00EC773E"/>
    <w:rsid w:val="00EE4297"/>
    <w:rsid w:val="00F53A00"/>
    <w:rsid w:val="00F56381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796A5-684F-41BB-861E-70448A0A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2F5CC92F.dotm</Template>
  <TotalTime>4912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Lupica</cp:lastModifiedBy>
  <cp:revision>91</cp:revision>
  <dcterms:created xsi:type="dcterms:W3CDTF">2015-06-23T12:36:00Z</dcterms:created>
  <dcterms:modified xsi:type="dcterms:W3CDTF">2017-05-23T13:36:00Z</dcterms:modified>
</cp:coreProperties>
</file>